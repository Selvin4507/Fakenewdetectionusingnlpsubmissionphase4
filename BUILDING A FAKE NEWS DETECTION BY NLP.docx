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E0494" w14:textId="0BF04FF0" w:rsidR="003E0F86" w:rsidRDefault="00320B36">
      <w:pPr>
        <w:pStyle w:val="Title"/>
      </w:pPr>
      <w:r>
        <w:t xml:space="preserve">FAKE NEWS DETECTION </w:t>
      </w:r>
      <w:r w:rsidR="0098585D">
        <w:t>WITH NLP</w:t>
      </w:r>
    </w:p>
    <w:p w14:paraId="242FD00F" w14:textId="1E220F89" w:rsidR="0098585D" w:rsidRPr="00EB1EF3" w:rsidRDefault="00EB1EF3" w:rsidP="0098585D">
      <w:pPr>
        <w:pStyle w:val="Heading1"/>
        <w:rPr>
          <w:u w:val="single"/>
        </w:rPr>
      </w:pPr>
      <w:r w:rsidRPr="00EB1EF3">
        <w:rPr>
          <w:u w:val="single"/>
        </w:rPr>
        <w:t>Development part 2 :</w:t>
      </w:r>
    </w:p>
    <w:p w14:paraId="594D9761" w14:textId="77777777" w:rsidR="0098585D" w:rsidRDefault="0098585D" w:rsidP="0098585D"/>
    <w:p w14:paraId="62C19B9D" w14:textId="5EE034BD" w:rsidR="007044E7" w:rsidRPr="00C558F9" w:rsidRDefault="007044E7" w:rsidP="0098585D">
      <w:pPr>
        <w:rPr>
          <w:b/>
          <w:bCs/>
        </w:rPr>
      </w:pPr>
      <w:r w:rsidRPr="00C558F9">
        <w:rPr>
          <w:b/>
          <w:bCs/>
        </w:rPr>
        <w:t>Fake news detection using Natural Language Processing (NLP) is a critical application in today’s information age. Here are the key steps to create a fake news detection system with NLP</w:t>
      </w:r>
      <w:r w:rsidR="00C558F9" w:rsidRPr="00C558F9">
        <w:rPr>
          <w:b/>
          <w:bCs/>
        </w:rPr>
        <w:t>.</w:t>
      </w:r>
    </w:p>
    <w:p w14:paraId="0146FA4D" w14:textId="16E29B68" w:rsidR="007044E7" w:rsidRDefault="007044E7" w:rsidP="0098585D">
      <w:pPr>
        <w:pStyle w:val="ListParagraph"/>
        <w:numPr>
          <w:ilvl w:val="0"/>
          <w:numId w:val="18"/>
        </w:numPr>
      </w:pPr>
      <w:r w:rsidRPr="00C558F9">
        <w:rPr>
          <w:b/>
          <w:bCs/>
        </w:rPr>
        <w:t xml:space="preserve">Data Collection: </w:t>
      </w:r>
      <w:r>
        <w:t>Gather a dataset of news articles labeled as real or fake. You can find datasets online or create your own.</w:t>
      </w:r>
    </w:p>
    <w:p w14:paraId="1AFD1D3D" w14:textId="41D7D96D" w:rsidR="007044E7" w:rsidRPr="007A5F4F" w:rsidRDefault="007044E7" w:rsidP="0098585D">
      <w:pPr>
        <w:rPr>
          <w:b/>
          <w:bCs/>
        </w:rPr>
      </w:pPr>
      <w:r w:rsidRPr="007A5F4F">
        <w:rPr>
          <w:b/>
          <w:bCs/>
        </w:rPr>
        <w:t>2. Text Preprocessing:</w:t>
      </w:r>
    </w:p>
    <w:p w14:paraId="7B5768A7" w14:textId="77777777" w:rsidR="007044E7" w:rsidRDefault="007044E7" w:rsidP="0098585D">
      <w:r>
        <w:t xml:space="preserve">   - Clean the text by removing HTML tags, special characters, and punctuation.</w:t>
      </w:r>
    </w:p>
    <w:p w14:paraId="6356BC8C" w14:textId="77777777" w:rsidR="007044E7" w:rsidRDefault="007044E7" w:rsidP="0098585D">
      <w:r>
        <w:t xml:space="preserve">   - Tokenize the text into words or subword units.</w:t>
      </w:r>
    </w:p>
    <w:p w14:paraId="118C4245" w14:textId="77777777" w:rsidR="007044E7" w:rsidRDefault="007044E7" w:rsidP="0098585D">
      <w:r>
        <w:t xml:space="preserve">   - Remove stopwords (common words with little meaning).</w:t>
      </w:r>
    </w:p>
    <w:p w14:paraId="70C4AF6E" w14:textId="1366E078" w:rsidR="007044E7" w:rsidRDefault="007044E7" w:rsidP="0098585D">
      <w:r>
        <w:t xml:space="preserve">   - Stem or lemmatize words to reduce them to their base forms.</w:t>
      </w:r>
    </w:p>
    <w:p w14:paraId="448B11F0" w14:textId="2C8808DE" w:rsidR="007044E7" w:rsidRPr="007A5F4F" w:rsidRDefault="007044E7" w:rsidP="0098585D">
      <w:pPr>
        <w:rPr>
          <w:b/>
          <w:bCs/>
        </w:rPr>
      </w:pPr>
      <w:r w:rsidRPr="007A5F4F">
        <w:rPr>
          <w:b/>
          <w:bCs/>
        </w:rPr>
        <w:t>3. Feature Extraction:</w:t>
      </w:r>
    </w:p>
    <w:p w14:paraId="263BEB26" w14:textId="77777777" w:rsidR="007044E7" w:rsidRDefault="007044E7" w:rsidP="0098585D">
      <w:r>
        <w:t xml:space="preserve">   - Convert text into numerical vectors. Common methods include TF-IDF, Word2Vec, or GloVe embeddings.</w:t>
      </w:r>
    </w:p>
    <w:p w14:paraId="4262EEEC" w14:textId="49A27632" w:rsidR="007044E7" w:rsidRDefault="007044E7" w:rsidP="0098585D">
      <w:r>
        <w:t xml:space="preserve">   - Consider using advanced techniques like BERT embeddings for contextual understanding.</w:t>
      </w:r>
    </w:p>
    <w:p w14:paraId="608F826D" w14:textId="696B0345" w:rsidR="007044E7" w:rsidRDefault="007044E7" w:rsidP="0098585D">
      <w:r w:rsidRPr="007A5F4F">
        <w:rPr>
          <w:b/>
          <w:bCs/>
        </w:rPr>
        <w:t>4. Data Splitting:</w:t>
      </w:r>
      <w:r>
        <w:t xml:space="preserve"> Split your dataset into training and testing sets to evaluate the model’s performance.</w:t>
      </w:r>
    </w:p>
    <w:p w14:paraId="7C8B690F" w14:textId="72B4CD0A" w:rsidR="007044E7" w:rsidRPr="007A5F4F" w:rsidRDefault="007044E7" w:rsidP="0098585D">
      <w:pPr>
        <w:rPr>
          <w:b/>
          <w:bCs/>
        </w:rPr>
      </w:pPr>
      <w:r w:rsidRPr="007A5F4F">
        <w:rPr>
          <w:b/>
          <w:bCs/>
        </w:rPr>
        <w:t>5. Model Selection:</w:t>
      </w:r>
    </w:p>
    <w:p w14:paraId="0B4A6002" w14:textId="5CBF9084" w:rsidR="007044E7" w:rsidRDefault="007044E7" w:rsidP="0098585D">
      <w:r>
        <w:t xml:space="preserve">   - Choose a classification algorithm such as Logistic Regression, Naïve Bayes, Support Vector Machines, or deep learning models like Recurrent Neural Networks (RNNs) or Transformers (e.g., BERT).</w:t>
      </w:r>
    </w:p>
    <w:p w14:paraId="461B19A5" w14:textId="7041060E" w:rsidR="007044E7" w:rsidRDefault="007044E7" w:rsidP="0098585D">
      <w:r>
        <w:t xml:space="preserve">   - Experiment with different algorithms to find the most suitable one.</w:t>
      </w:r>
    </w:p>
    <w:p w14:paraId="18B3A82F" w14:textId="1FD5E616" w:rsidR="007044E7" w:rsidRPr="007A5F4F" w:rsidRDefault="007044E7" w:rsidP="0098585D">
      <w:pPr>
        <w:rPr>
          <w:b/>
          <w:bCs/>
        </w:rPr>
      </w:pPr>
      <w:r w:rsidRPr="007A5F4F">
        <w:rPr>
          <w:b/>
          <w:bCs/>
        </w:rPr>
        <w:t>6. Model Training:</w:t>
      </w:r>
    </w:p>
    <w:p w14:paraId="3F47D35D" w14:textId="77777777" w:rsidR="007044E7" w:rsidRDefault="007044E7" w:rsidP="0098585D">
      <w:r>
        <w:t xml:space="preserve">   - Train your chosen model on the training data.</w:t>
      </w:r>
    </w:p>
    <w:p w14:paraId="100145E3" w14:textId="20C5B7AA" w:rsidR="007044E7" w:rsidRDefault="007044E7" w:rsidP="0098585D">
      <w:r>
        <w:t xml:space="preserve">   - Fine-tune hyperparameters to optimize the model’s performance.</w:t>
      </w:r>
    </w:p>
    <w:p w14:paraId="1BE2D708" w14:textId="5C7B65E9" w:rsidR="007044E7" w:rsidRPr="007A5F4F" w:rsidRDefault="007044E7" w:rsidP="0098585D">
      <w:pPr>
        <w:rPr>
          <w:b/>
          <w:bCs/>
        </w:rPr>
      </w:pPr>
      <w:r w:rsidRPr="007A5F4F">
        <w:rPr>
          <w:b/>
          <w:bCs/>
        </w:rPr>
        <w:t>7. Evaluation:</w:t>
      </w:r>
    </w:p>
    <w:p w14:paraId="685FFEE8" w14:textId="5759B867" w:rsidR="007044E7" w:rsidRDefault="007044E7" w:rsidP="0098585D">
      <w:r>
        <w:t xml:space="preserve">   - Assess the model’s performance using metrics like accuracy, precision, recall, F1-score, and ROC-AUC.</w:t>
      </w:r>
    </w:p>
    <w:p w14:paraId="6545566D" w14:textId="4CE8DD4E" w:rsidR="007044E7" w:rsidRDefault="007044E7" w:rsidP="0098585D">
      <w:r>
        <w:t xml:space="preserve">   - Pay attention to false positives and false negatives as they have different real-world implications.</w:t>
      </w:r>
    </w:p>
    <w:p w14:paraId="30117BD3" w14:textId="0B1A3B57" w:rsidR="007044E7" w:rsidRPr="00A562CE" w:rsidRDefault="007044E7" w:rsidP="0098585D">
      <w:pPr>
        <w:rPr>
          <w:b/>
          <w:bCs/>
        </w:rPr>
      </w:pPr>
      <w:r w:rsidRPr="00A562CE">
        <w:rPr>
          <w:b/>
          <w:bCs/>
        </w:rPr>
        <w:t>8. Cross-Validation:</w:t>
      </w:r>
    </w:p>
    <w:p w14:paraId="7CAE94D1" w14:textId="160E3B6B" w:rsidR="007044E7" w:rsidRDefault="007044E7" w:rsidP="0098585D">
      <w:r>
        <w:t xml:space="preserve">   - Implement cross-validation techniques to ensure the model’s reliability.</w:t>
      </w:r>
    </w:p>
    <w:p w14:paraId="509005B8" w14:textId="761C5ABC" w:rsidR="007044E7" w:rsidRPr="00A562CE" w:rsidRDefault="007044E7" w:rsidP="0098585D">
      <w:pPr>
        <w:rPr>
          <w:b/>
          <w:bCs/>
        </w:rPr>
      </w:pPr>
      <w:r w:rsidRPr="00A562CE">
        <w:rPr>
          <w:b/>
          <w:bCs/>
        </w:rPr>
        <w:t>9. Imbalanced Data Handling:</w:t>
      </w:r>
    </w:p>
    <w:p w14:paraId="48AEB3BB" w14:textId="37C8370E" w:rsidR="007044E7" w:rsidRDefault="007044E7" w:rsidP="0098585D">
      <w:r>
        <w:t xml:space="preserve">   - Address class imbalance if present in the dataset through techniques like oversampling or undersampling.</w:t>
      </w:r>
    </w:p>
    <w:p w14:paraId="7131D5D6" w14:textId="5ADC2004" w:rsidR="007044E7" w:rsidRPr="00A562CE" w:rsidRDefault="007044E7" w:rsidP="0098585D">
      <w:pPr>
        <w:rPr>
          <w:b/>
          <w:bCs/>
        </w:rPr>
      </w:pPr>
      <w:r w:rsidRPr="00A562CE">
        <w:rPr>
          <w:b/>
          <w:bCs/>
        </w:rPr>
        <w:t>10. Interpretability:</w:t>
      </w:r>
    </w:p>
    <w:p w14:paraId="3EF3710C" w14:textId="49D93C22" w:rsidR="007044E7" w:rsidRDefault="007044E7" w:rsidP="0098585D">
      <w:r>
        <w:t xml:space="preserve">    - Use techniques like SHAP values or LIME to explain model predictions and understand the factors contributing to the classification.</w:t>
      </w:r>
    </w:p>
    <w:p w14:paraId="1C449FA5" w14:textId="70826F4A" w:rsidR="007044E7" w:rsidRPr="00A562CE" w:rsidRDefault="007044E7" w:rsidP="0098585D">
      <w:pPr>
        <w:rPr>
          <w:b/>
          <w:bCs/>
        </w:rPr>
      </w:pPr>
      <w:r w:rsidRPr="00A562CE">
        <w:rPr>
          <w:b/>
          <w:bCs/>
        </w:rPr>
        <w:t>11. Continuous Monitoring and Updating:</w:t>
      </w:r>
    </w:p>
    <w:p w14:paraId="0FAD3EF5" w14:textId="77777777" w:rsidR="007044E7" w:rsidRDefault="007044E7" w:rsidP="0098585D">
      <w:r>
        <w:t xml:space="preserve">    - Fake news evolves, so regularly update your model as new data becomes available to adapt to changing patterns.</w:t>
      </w:r>
    </w:p>
    <w:p w14:paraId="0454F175" w14:textId="77777777" w:rsidR="007044E7" w:rsidRDefault="007044E7" w:rsidP="0098585D"/>
    <w:p w14:paraId="49BFCEAD" w14:textId="596A79E1" w:rsidR="007044E7" w:rsidRPr="00A562CE" w:rsidRDefault="007044E7" w:rsidP="0098585D">
      <w:pPr>
        <w:rPr>
          <w:b/>
          <w:bCs/>
        </w:rPr>
      </w:pPr>
      <w:r w:rsidRPr="00A562CE">
        <w:rPr>
          <w:b/>
          <w:bCs/>
        </w:rPr>
        <w:t>12. Ethical Considerations:</w:t>
      </w:r>
    </w:p>
    <w:p w14:paraId="6BF718A3" w14:textId="272510AD" w:rsidR="007044E7" w:rsidRDefault="007044E7" w:rsidP="0098585D">
      <w:r>
        <w:t xml:space="preserve">    - Be cautious about bias in your data and models. Monitor for potential bias and ensure your system doesn’t inadvertently promote misinformation.</w:t>
      </w:r>
    </w:p>
    <w:p w14:paraId="01790FEB" w14:textId="265F5B5E" w:rsidR="007044E7" w:rsidRPr="00A562CE" w:rsidRDefault="007044E7" w:rsidP="0098585D">
      <w:pPr>
        <w:rPr>
          <w:b/>
          <w:bCs/>
        </w:rPr>
      </w:pPr>
      <w:r w:rsidRPr="00A562CE">
        <w:rPr>
          <w:b/>
          <w:bCs/>
        </w:rPr>
        <w:t>13. Deployment:</w:t>
      </w:r>
    </w:p>
    <w:p w14:paraId="4F773644" w14:textId="6FD418B2" w:rsidR="007044E7" w:rsidRDefault="007044E7" w:rsidP="0098585D">
      <w:r>
        <w:t xml:space="preserve">    - Deploy the model for real-time or batch processing of news articles, integrating it into a news verification system.</w:t>
      </w:r>
    </w:p>
    <w:p w14:paraId="2B69B000" w14:textId="238EA6A3" w:rsidR="007044E7" w:rsidRPr="00A562CE" w:rsidRDefault="007044E7" w:rsidP="0098585D">
      <w:pPr>
        <w:rPr>
          <w:b/>
          <w:bCs/>
        </w:rPr>
      </w:pPr>
      <w:r w:rsidRPr="00A562CE">
        <w:rPr>
          <w:b/>
          <w:bCs/>
        </w:rPr>
        <w:t>14. User Interface:</w:t>
      </w:r>
    </w:p>
    <w:p w14:paraId="404D1911" w14:textId="702A89B8" w:rsidR="007044E7" w:rsidRDefault="007044E7" w:rsidP="0098585D">
      <w:r>
        <w:t xml:space="preserve">    - If the model is intended for end-users, create a user-friendly interface where users can input news articles for verification.</w:t>
      </w:r>
    </w:p>
    <w:p w14:paraId="68C77F6F" w14:textId="345E235D" w:rsidR="007044E7" w:rsidRPr="00A562CE" w:rsidRDefault="007044E7" w:rsidP="0098585D">
      <w:pPr>
        <w:rPr>
          <w:b/>
          <w:bCs/>
        </w:rPr>
      </w:pPr>
      <w:r w:rsidRPr="00A562CE">
        <w:rPr>
          <w:b/>
          <w:bCs/>
        </w:rPr>
        <w:t>15. Feedback Loop:</w:t>
      </w:r>
    </w:p>
    <w:p w14:paraId="267C7E91" w14:textId="0EBFAA28" w:rsidR="007044E7" w:rsidRDefault="007044E7" w:rsidP="0098585D">
      <w:r>
        <w:t xml:space="preserve">    - Incorporate user feedback to improve the model over time.</w:t>
      </w:r>
    </w:p>
    <w:p w14:paraId="4070675B" w14:textId="1E9D9E58" w:rsidR="0098585D" w:rsidRDefault="007044E7" w:rsidP="0098585D">
      <w:r>
        <w:t>Creating an effective fake news detection system is an ongoing process, and it requires vigilance in monitoring and adaptation as the landscape of fake news is constantly changing.</w:t>
      </w:r>
    </w:p>
    <w:p w14:paraId="3339E919" w14:textId="32CA8672" w:rsidR="0098585D" w:rsidRPr="00C05A43" w:rsidRDefault="00DE1264" w:rsidP="0098585D">
      <w:pPr>
        <w:pStyle w:val="ListParagraph"/>
        <w:numPr>
          <w:ilvl w:val="0"/>
          <w:numId w:val="17"/>
        </w:numPr>
        <w:rPr>
          <w:b/>
          <w:bCs/>
          <w:u w:val="single"/>
        </w:rPr>
      </w:pPr>
      <w:r>
        <w:rPr>
          <w:b/>
          <w:bCs/>
          <w:u w:val="single"/>
        </w:rPr>
        <w:t xml:space="preserve">Building a </w:t>
      </w:r>
      <w:r w:rsidR="0098585D" w:rsidRPr="00C05A43">
        <w:rPr>
          <w:b/>
          <w:bCs/>
          <w:u w:val="single"/>
        </w:rPr>
        <w:t>Project</w:t>
      </w:r>
      <w:r w:rsidR="00E4176F">
        <w:rPr>
          <w:b/>
          <w:bCs/>
          <w:u w:val="single"/>
        </w:rPr>
        <w:t xml:space="preserve"> </w:t>
      </w:r>
      <w:r w:rsidR="00306C45">
        <w:rPr>
          <w:b/>
          <w:bCs/>
          <w:u w:val="single"/>
        </w:rPr>
        <w:t>using NLP:</w:t>
      </w:r>
    </w:p>
    <w:p w14:paraId="35810CB6" w14:textId="08ACBE09" w:rsidR="0098585D" w:rsidRDefault="0098585D" w:rsidP="0098585D">
      <w:r>
        <w:t>To get the accurately classified collection of news as real or fake we have to build a machine learning model.</w:t>
      </w:r>
    </w:p>
    <w:p w14:paraId="28B5A160" w14:textId="2B6A9CC4" w:rsidR="0098585D" w:rsidRDefault="0098585D" w:rsidP="0098585D">
      <w:r>
        <w:t>To deals with the detection of fake or real news, we will develop the project in python with the help of ‘sklearn’, we will use ‘TfidfVectorizer’ in our news data which we will gather from online media.</w:t>
      </w:r>
    </w:p>
    <w:p w14:paraId="5AFCBB70" w14:textId="77777777" w:rsidR="0098585D" w:rsidRDefault="0098585D" w:rsidP="0098585D">
      <w:r>
        <w:t>After the first step is done, we will initialize the classifier, transform and fit the model. In the end, we will calculate the performance of the model using the appropriate performance matrix/matrices. Once will calculate the performance matrices we will be able to see how well our model performs.</w:t>
      </w:r>
    </w:p>
    <w:p w14:paraId="2CAF902E" w14:textId="77777777" w:rsidR="0098585D" w:rsidRDefault="0098585D" w:rsidP="0098585D"/>
    <w:p w14:paraId="6A33E796" w14:textId="30702A0C" w:rsidR="0098585D" w:rsidRDefault="0098585D" w:rsidP="0098585D">
      <w:r>
        <w:t>The practical implementation of these tools is very simple and will be explained step by step in this article.</w:t>
      </w:r>
    </w:p>
    <w:p w14:paraId="64484A45" w14:textId="77777777" w:rsidR="0098585D" w:rsidRDefault="0098585D" w:rsidP="0098585D"/>
    <w:p w14:paraId="4DA59DDD" w14:textId="62E2D5C8" w:rsidR="0098585D" w:rsidRPr="008F5C90" w:rsidRDefault="0098585D" w:rsidP="0098585D">
      <w:pPr>
        <w:rPr>
          <w:b/>
          <w:bCs/>
        </w:rPr>
      </w:pPr>
      <w:r w:rsidRPr="008F5C90">
        <w:rPr>
          <w:b/>
          <w:bCs/>
        </w:rPr>
        <w:t>Data Analysis</w:t>
      </w:r>
    </w:p>
    <w:p w14:paraId="2DD92B0A" w14:textId="77107D59" w:rsidR="0098585D" w:rsidRDefault="0098585D" w:rsidP="0098585D">
      <w:r>
        <w:t>In this python project, we have used the CSV dataset. The dataset contains 7796 rows and 4 columns.</w:t>
      </w:r>
    </w:p>
    <w:p w14:paraId="75D93926" w14:textId="5F8E5923" w:rsidR="0098585D" w:rsidRDefault="0098585D" w:rsidP="0098585D">
      <w:r>
        <w:t>This dataset has four columns,</w:t>
      </w:r>
    </w:p>
    <w:p w14:paraId="29725F5E" w14:textId="359B77D8" w:rsidR="0098585D" w:rsidRDefault="0098585D" w:rsidP="0098585D">
      <w:r w:rsidRPr="008B4FC9">
        <w:rPr>
          <w:b/>
          <w:bCs/>
          <w:u w:val="single"/>
        </w:rPr>
        <w:t>Title: this represents the title of the news</w:t>
      </w:r>
      <w:r>
        <w:t>.</w:t>
      </w:r>
    </w:p>
    <w:p w14:paraId="23C156AB" w14:textId="57BE8F80" w:rsidR="0098585D" w:rsidRDefault="0098585D" w:rsidP="0098585D">
      <w:r>
        <w:t>Author: this represents the name of the author who has written the news.</w:t>
      </w:r>
    </w:p>
    <w:p w14:paraId="4B269678" w14:textId="7CAAE3F0" w:rsidR="0098585D" w:rsidRDefault="0098585D" w:rsidP="0098585D">
      <w:r>
        <w:t>Text: this column has the news itself.</w:t>
      </w:r>
    </w:p>
    <w:p w14:paraId="226743DA" w14:textId="27BD763D" w:rsidR="0098585D" w:rsidRDefault="0098585D" w:rsidP="0098585D">
      <w:r>
        <w:t>Label: this is a binary column representing if the news is fake (1) or real (0).</w:t>
      </w:r>
    </w:p>
    <w:p w14:paraId="7328F8C4" w14:textId="5D619DD1" w:rsidR="0098585D" w:rsidRDefault="0098585D" w:rsidP="0098585D">
      <w:r>
        <w:t>The dataset is open-sourced and can be found here.</w:t>
      </w:r>
    </w:p>
    <w:p w14:paraId="05DC6AAC" w14:textId="014631D7" w:rsidR="0098585D" w:rsidRDefault="0098585D" w:rsidP="0098585D">
      <w:r>
        <w:t xml:space="preserve"> </w:t>
      </w:r>
      <w:r w:rsidRPr="008F5C90">
        <w:rPr>
          <w:b/>
          <w:bCs/>
        </w:rPr>
        <w:t>Libraries</w:t>
      </w:r>
    </w:p>
    <w:p w14:paraId="17EEA3FE" w14:textId="4F28E8FE" w:rsidR="0098585D" w:rsidRDefault="0098585D" w:rsidP="0098585D">
      <w:r>
        <w:t>The very basic data science libraries are sklearn, pandas, NumPy e.t.c and some specific libraries such as transformers.</w:t>
      </w:r>
    </w:p>
    <w:p w14:paraId="3915F80D" w14:textId="6F4F697C" w:rsidR="0098585D" w:rsidRPr="008F5C90" w:rsidRDefault="0098585D" w:rsidP="0098585D">
      <w:pPr>
        <w:rPr>
          <w:b/>
          <w:bCs/>
        </w:rPr>
      </w:pPr>
      <w:r w:rsidRPr="008F5C90">
        <w:rPr>
          <w:b/>
          <w:bCs/>
        </w:rPr>
        <w:t>Read dataset from CSV File</w:t>
      </w:r>
    </w:p>
    <w:p w14:paraId="1AD9EE15" w14:textId="11AAD974" w:rsidR="0098585D" w:rsidRDefault="0098585D" w:rsidP="0098585D">
      <w:r>
        <w:t>Df=pd.read_csv(‘fake-news/train.csv’)</w:t>
      </w:r>
    </w:p>
    <w:p w14:paraId="358F4990" w14:textId="57B9DC57" w:rsidR="0098585D" w:rsidRDefault="0098585D" w:rsidP="0098585D">
      <w:r>
        <w:t>Df.head()</w:t>
      </w:r>
    </w:p>
    <w:p w14:paraId="5C8AFC2A" w14:textId="57D8B1FF" w:rsidR="0098585D" w:rsidRDefault="0098585D" w:rsidP="0098585D">
      <w:r>
        <w:t>Output:-</w:t>
      </w:r>
    </w:p>
    <w:p w14:paraId="5AF8B01F" w14:textId="77EB6AB4" w:rsidR="0098585D" w:rsidRPr="008F5C90" w:rsidRDefault="0098585D" w:rsidP="0098585D">
      <w:pPr>
        <w:rPr>
          <w:b/>
          <w:bCs/>
        </w:rPr>
      </w:pPr>
      <w:r w:rsidRPr="008F5C90">
        <w:rPr>
          <w:b/>
          <w:bCs/>
        </w:rPr>
        <w:t>Dataset | detecting fake news NLP</w:t>
      </w:r>
    </w:p>
    <w:p w14:paraId="62EAADEC" w14:textId="67A8591B" w:rsidR="0098585D" w:rsidRDefault="0098585D" w:rsidP="0098585D">
      <w:r>
        <w:t>Before proceeding, we need to check whether a null value is present in our dataset or not.</w:t>
      </w:r>
    </w:p>
    <w:p w14:paraId="601F2673" w14:textId="7302049A" w:rsidR="0098585D" w:rsidRDefault="0098585D" w:rsidP="0098585D">
      <w:r>
        <w:t>Df.isnull().sum()</w:t>
      </w:r>
    </w:p>
    <w:p w14:paraId="26130350" w14:textId="77777777" w:rsidR="0098585D" w:rsidRDefault="0098585D" w:rsidP="0098585D">
      <w:r>
        <w:t>There is no null value in this dataset. But if you have null values present in your dataset then you can fill it. In the code given below, I will tell you how you can replace the null values.</w:t>
      </w:r>
    </w:p>
    <w:p w14:paraId="4272DF5E" w14:textId="77777777" w:rsidR="0098585D" w:rsidRDefault="0098585D" w:rsidP="0098585D"/>
    <w:p w14:paraId="4BEFE1AE" w14:textId="0F678908" w:rsidR="0098585D" w:rsidRDefault="0098585D" w:rsidP="0098585D">
      <w:r>
        <w:t>Df = df.fillna(‘ ‘)</w:t>
      </w:r>
    </w:p>
    <w:p w14:paraId="4CB1A375" w14:textId="2F3157B5" w:rsidR="0098585D" w:rsidRPr="008F5C90" w:rsidRDefault="0098585D" w:rsidP="0098585D">
      <w:pPr>
        <w:rPr>
          <w:b/>
          <w:bCs/>
          <w:u w:val="single"/>
        </w:rPr>
      </w:pPr>
      <w:r w:rsidRPr="008F5C90">
        <w:rPr>
          <w:b/>
          <w:bCs/>
          <w:u w:val="single"/>
        </w:rPr>
        <w:t>Data Preprocessing</w:t>
      </w:r>
    </w:p>
    <w:p w14:paraId="55D891C6" w14:textId="77777777" w:rsidR="0098585D" w:rsidRDefault="0098585D" w:rsidP="0098585D">
      <w:r>
        <w:t>In data processing, we will focus on the text column on this data which actually contains the news part. We will modify this text column to extract more information to make the model more predictable. To extract information from the text column, we will use a library, which we know by the name of ‘nltk’.</w:t>
      </w:r>
    </w:p>
    <w:p w14:paraId="705D43B3" w14:textId="77777777" w:rsidR="0098585D" w:rsidRDefault="0098585D" w:rsidP="0098585D"/>
    <w:p w14:paraId="44FB2403" w14:textId="77777777" w:rsidR="0098585D" w:rsidRDefault="0098585D" w:rsidP="0098585D">
      <w:r>
        <w:t>Here we will use functionalities of the ‘nltk‘ library named Removing Stopwords, Tokenization, and Lemmatization. So we will see these functionalities one by one with these three examples. Hope you will have a better understanding of extracting information from the text column after this.</w:t>
      </w:r>
    </w:p>
    <w:p w14:paraId="71A155D6" w14:textId="77777777" w:rsidR="0098585D" w:rsidRDefault="0098585D" w:rsidP="0098585D"/>
    <w:p w14:paraId="5566EF46" w14:textId="08F980E6" w:rsidR="0098585D" w:rsidRPr="008F5C90" w:rsidRDefault="0098585D" w:rsidP="0098585D">
      <w:pPr>
        <w:rPr>
          <w:b/>
          <w:bCs/>
          <w:u w:val="single"/>
        </w:rPr>
      </w:pPr>
      <w:r>
        <w:t xml:space="preserve"> </w:t>
      </w:r>
      <w:r w:rsidRPr="008F5C90">
        <w:rPr>
          <w:b/>
          <w:bCs/>
          <w:u w:val="single"/>
        </w:rPr>
        <w:t>Removing Stopwords:-</w:t>
      </w:r>
    </w:p>
    <w:p w14:paraId="62D7B064" w14:textId="52EE7905" w:rsidR="0098585D" w:rsidRDefault="0098585D" w:rsidP="0098585D">
      <w:r>
        <w:t>These are the words that are used in any language used to connect words or used to declare the tense of sentences. This means that if we use these words in any sentence they do not add much meaning to the context of the sentence so even after removing the stopwords we can understand the context.</w:t>
      </w:r>
    </w:p>
    <w:p w14:paraId="0796CB31" w14:textId="084A8233" w:rsidR="0098585D" w:rsidRDefault="0098585D" w:rsidP="0098585D">
      <w:r>
        <w:t xml:space="preserve"> </w:t>
      </w:r>
      <w:r w:rsidRPr="00E628E8">
        <w:rPr>
          <w:b/>
          <w:bCs/>
        </w:rPr>
        <w:t>Tokenization</w:t>
      </w:r>
      <w:r>
        <w:t>:-</w:t>
      </w:r>
    </w:p>
    <w:p w14:paraId="3EFDC8A1" w14:textId="77777777" w:rsidR="0098585D" w:rsidRDefault="0098585D" w:rsidP="0098585D">
      <w:r>
        <w:t>Tokenization is the process of breaking text into smaller pieces which we know as tokens.</w:t>
      </w:r>
    </w:p>
    <w:p w14:paraId="7D5AB006" w14:textId="6704DE4A" w:rsidR="0098585D" w:rsidRDefault="0098585D" w:rsidP="0098585D">
      <w:r>
        <w:t>Each word, special character, or number in a sentence can be depicted as a token in NLP.</w:t>
      </w:r>
    </w:p>
    <w:p w14:paraId="6554D1EB" w14:textId="1014B254" w:rsidR="0098585D" w:rsidRDefault="0098585D" w:rsidP="0098585D">
      <w:r>
        <w:t>Tokenization is the process of breaking down a piece of code into smaller units called tokens.</w:t>
      </w:r>
    </w:p>
    <w:p w14:paraId="02062387" w14:textId="5FD93E43" w:rsidR="0098585D" w:rsidRPr="00CB32AA" w:rsidRDefault="0098585D" w:rsidP="0098585D">
      <w:pPr>
        <w:rPr>
          <w:b/>
          <w:bCs/>
          <w:u w:val="single"/>
        </w:rPr>
      </w:pPr>
      <w:r w:rsidRPr="00CB32AA">
        <w:rPr>
          <w:b/>
          <w:bCs/>
          <w:u w:val="single"/>
        </w:rPr>
        <w:t>CONVERTING LABELS:-</w:t>
      </w:r>
    </w:p>
    <w:p w14:paraId="408DAEE3" w14:textId="77777777" w:rsidR="0098585D" w:rsidRDefault="0098585D" w:rsidP="0098585D">
      <w:r>
        <w:t>The dataset has a Label column whose datatype is Text Category. The Label column in the dataset is classified into two parts, which are denoted as Fake and Real. To train the model, we need to convert the label column to a numerical one.</w:t>
      </w:r>
    </w:p>
    <w:p w14:paraId="167B00D4" w14:textId="77777777" w:rsidR="0098585D" w:rsidRDefault="0098585D" w:rsidP="0098585D">
      <w:pPr>
        <w:pBdr>
          <w:bottom w:val="dotted" w:sz="24" w:space="1" w:color="auto"/>
        </w:pBdr>
      </w:pPr>
    </w:p>
    <w:p w14:paraId="0A9600D8" w14:textId="7F8C59C0" w:rsidR="0098585D" w:rsidRPr="00952938" w:rsidRDefault="00952938" w:rsidP="0098585D">
      <w:pPr>
        <w:rPr>
          <w:b/>
          <w:bCs/>
          <w:u w:val="single"/>
        </w:rPr>
      </w:pPr>
      <w:r w:rsidRPr="00952938">
        <w:rPr>
          <w:b/>
          <w:bCs/>
          <w:u w:val="single"/>
        </w:rPr>
        <w:t>PYTHON CODE</w:t>
      </w:r>
    </w:p>
    <w:p w14:paraId="37AB18D7" w14:textId="11909394" w:rsidR="0098585D" w:rsidRDefault="0098585D" w:rsidP="0098585D">
      <w:r>
        <w:t>Df.label = df.label.astype(str)</w:t>
      </w:r>
    </w:p>
    <w:p w14:paraId="39E4B6B0" w14:textId="58ADDEA2" w:rsidR="0098585D" w:rsidRDefault="0098585D" w:rsidP="0098585D">
      <w:r>
        <w:t>Df.label = df.label.str.strip()</w:t>
      </w:r>
    </w:p>
    <w:p w14:paraId="16415BD3" w14:textId="1AEEC442" w:rsidR="0098585D" w:rsidRDefault="0098585D" w:rsidP="0098585D">
      <w:r>
        <w:t>Dict = { ‘REAL’ : ‘1’ , ‘FAKE’ : ‘0’}</w:t>
      </w:r>
    </w:p>
    <w:p w14:paraId="646C77FB" w14:textId="778B07A4" w:rsidR="0098585D" w:rsidRDefault="0098585D" w:rsidP="0098585D">
      <w:r>
        <w:t>Df[‘label’] = df[‘label’].map(dict)df.head()</w:t>
      </w:r>
    </w:p>
    <w:p w14:paraId="3043B938" w14:textId="77777777" w:rsidR="0098585D" w:rsidRDefault="0098585D" w:rsidP="0098585D">
      <w:r>
        <w:t>To proceed further, we separate our dataset into features(x_df) and targets(y_df).</w:t>
      </w:r>
    </w:p>
    <w:p w14:paraId="31255570" w14:textId="77777777" w:rsidR="0098585D" w:rsidRDefault="0098585D" w:rsidP="0098585D"/>
    <w:p w14:paraId="004B7718" w14:textId="49856E56" w:rsidR="0098585D" w:rsidRDefault="0098585D" w:rsidP="0098585D">
      <w:r>
        <w:t>X_df = df[‘total’]</w:t>
      </w:r>
    </w:p>
    <w:p w14:paraId="6A24792E" w14:textId="4C1BF703" w:rsidR="0098585D" w:rsidRDefault="0098585D" w:rsidP="0098585D">
      <w:r>
        <w:t>Y_df = df[‘label’]</w:t>
      </w:r>
    </w:p>
    <w:p w14:paraId="1449D306" w14:textId="470E0C10" w:rsidR="0098585D" w:rsidRPr="00840AC5" w:rsidRDefault="0098585D" w:rsidP="0098585D">
      <w:pPr>
        <w:rPr>
          <w:b/>
          <w:bCs/>
          <w:u w:val="single"/>
        </w:rPr>
      </w:pPr>
      <w:r w:rsidRPr="00840AC5">
        <w:rPr>
          <w:b/>
          <w:bCs/>
          <w:u w:val="single"/>
        </w:rPr>
        <w:t>VECTORIZATION</w:t>
      </w:r>
    </w:p>
    <w:p w14:paraId="522240D4" w14:textId="3BEC76BC" w:rsidR="0098585D" w:rsidRDefault="0098585D" w:rsidP="0098585D">
      <w:r>
        <w:t xml:space="preserve">Vectorization is a methodology in </w:t>
      </w:r>
      <w:r w:rsidRPr="00840AC5">
        <w:rPr>
          <w:color w:val="FF6275" w:themeColor="accent2"/>
        </w:rPr>
        <w:t>NLP</w:t>
      </w:r>
      <w:r>
        <w:t xml:space="preserve"> to map words or phrases from vocabulary to a corresponding vector of real numbers which is used to find word predictions, word similarities/semantics.</w:t>
      </w:r>
    </w:p>
    <w:p w14:paraId="20FDFD98" w14:textId="4D85B31B" w:rsidR="0098585D" w:rsidRDefault="0098585D" w:rsidP="0098585D">
      <w:r>
        <w:t>For curiosity, you surely want to check out this article on ‘ Why data are represented as vectors in Data Science Problems’.</w:t>
      </w:r>
    </w:p>
    <w:p w14:paraId="6B32E020" w14:textId="093A6A5B" w:rsidR="0098585D" w:rsidRDefault="0098585D" w:rsidP="0098585D">
      <w:r>
        <w:t>To make documents’ corpora more relatable for computers, they must first be converted into some numerical structure. There are few techniques that are used to achieve this such as ‘Bag of Words’.</w:t>
      </w:r>
    </w:p>
    <w:p w14:paraId="79723F56" w14:textId="686DF40A" w:rsidR="0098585D" w:rsidRDefault="0098585D" w:rsidP="0098585D">
      <w:r>
        <w:t>Here, we are using vectorizer objects provided by Scikit-Learn which are quite reliable right out of the box.</w:t>
      </w:r>
    </w:p>
    <w:p w14:paraId="2EF4CE2A" w14:textId="1B37E922" w:rsidR="0098585D" w:rsidRPr="00694652" w:rsidRDefault="0098585D" w:rsidP="0098585D">
      <w:pPr>
        <w:rPr>
          <w:color w:val="A96EB6" w:themeColor="accent4"/>
        </w:rPr>
      </w:pPr>
      <w:r w:rsidRPr="00694652">
        <w:rPr>
          <w:color w:val="A96EB6" w:themeColor="accent4"/>
        </w:rPr>
        <w:t>From sklearn.feature_extraction.text import TfidfTransformer</w:t>
      </w:r>
    </w:p>
    <w:p w14:paraId="0095E7C5" w14:textId="1212024B" w:rsidR="0098585D" w:rsidRPr="00694652" w:rsidRDefault="0098585D" w:rsidP="0098585D">
      <w:pPr>
        <w:rPr>
          <w:color w:val="A96EB6" w:themeColor="accent4"/>
        </w:rPr>
      </w:pPr>
      <w:r w:rsidRPr="00694652">
        <w:rPr>
          <w:color w:val="A96EB6" w:themeColor="accent4"/>
        </w:rPr>
        <w:t>From sklearn.feature_extraction.text import CountVectorizer</w:t>
      </w:r>
    </w:p>
    <w:p w14:paraId="11E92120" w14:textId="7C06B6A2" w:rsidR="0098585D" w:rsidRPr="00694652" w:rsidRDefault="0098585D" w:rsidP="0098585D">
      <w:pPr>
        <w:rPr>
          <w:color w:val="A96EB6" w:themeColor="accent4"/>
        </w:rPr>
      </w:pPr>
      <w:r w:rsidRPr="00694652">
        <w:rPr>
          <w:color w:val="A96EB6" w:themeColor="accent4"/>
        </w:rPr>
        <w:t>From sklearn.feature_extraction.text import TfidfVectorizer</w:t>
      </w:r>
    </w:p>
    <w:p w14:paraId="37A870B7" w14:textId="1CF7FC2B" w:rsidR="0098585D" w:rsidRPr="00694652" w:rsidRDefault="0098585D" w:rsidP="0098585D">
      <w:pPr>
        <w:rPr>
          <w:color w:val="A96EB6" w:themeColor="accent4"/>
        </w:rPr>
      </w:pPr>
      <w:r w:rsidRPr="00694652">
        <w:rPr>
          <w:color w:val="A96EB6" w:themeColor="accent4"/>
        </w:rPr>
        <w:t>Count_vectorizer = CountVectorizer()</w:t>
      </w:r>
    </w:p>
    <w:p w14:paraId="53F8E246" w14:textId="20693C13" w:rsidR="0098585D" w:rsidRPr="00694652" w:rsidRDefault="0098585D" w:rsidP="0098585D">
      <w:pPr>
        <w:rPr>
          <w:color w:val="A96EB6" w:themeColor="accent4"/>
        </w:rPr>
      </w:pPr>
      <w:r w:rsidRPr="00694652">
        <w:rPr>
          <w:color w:val="A96EB6" w:themeColor="accent4"/>
        </w:rPr>
        <w:t>Count_vectorizer.fit_transform(x_df)</w:t>
      </w:r>
    </w:p>
    <w:p w14:paraId="0E0D8C19" w14:textId="29DF2B99" w:rsidR="0098585D" w:rsidRPr="00694652" w:rsidRDefault="0098585D" w:rsidP="0098585D">
      <w:pPr>
        <w:rPr>
          <w:color w:val="A96EB6" w:themeColor="accent4"/>
        </w:rPr>
      </w:pPr>
      <w:r w:rsidRPr="00694652">
        <w:rPr>
          <w:color w:val="A96EB6" w:themeColor="accent4"/>
        </w:rPr>
        <w:t>Freq_term_matrix = count_vectorizer.transform(x_df)</w:t>
      </w:r>
    </w:p>
    <w:p w14:paraId="38C44771" w14:textId="2A5CA5BA" w:rsidR="0098585D" w:rsidRPr="00694652" w:rsidRDefault="0098585D" w:rsidP="0098585D">
      <w:pPr>
        <w:rPr>
          <w:color w:val="A96EB6" w:themeColor="accent4"/>
        </w:rPr>
      </w:pPr>
      <w:r w:rsidRPr="00694652">
        <w:rPr>
          <w:color w:val="A96EB6" w:themeColor="accent4"/>
        </w:rPr>
        <w:t>Tfidf = TfidfTransformer(norm = “l2”)</w:t>
      </w:r>
    </w:p>
    <w:p w14:paraId="5CF581E8" w14:textId="444EB976" w:rsidR="0098585D" w:rsidRPr="00694652" w:rsidRDefault="0098585D" w:rsidP="0098585D">
      <w:pPr>
        <w:rPr>
          <w:color w:val="A96EB6" w:themeColor="accent4"/>
        </w:rPr>
      </w:pPr>
      <w:r w:rsidRPr="00694652">
        <w:rPr>
          <w:color w:val="A96EB6" w:themeColor="accent4"/>
        </w:rPr>
        <w:t>Tfidf.fit(freq_term_matrix)</w:t>
      </w:r>
    </w:p>
    <w:p w14:paraId="5185828A" w14:textId="4266B65C" w:rsidR="0098585D" w:rsidRPr="00694652" w:rsidRDefault="0098585D" w:rsidP="0098585D">
      <w:pPr>
        <w:rPr>
          <w:color w:val="A96EB6" w:themeColor="accent4"/>
        </w:rPr>
      </w:pPr>
      <w:r w:rsidRPr="00694652">
        <w:rPr>
          <w:color w:val="A96EB6" w:themeColor="accent4"/>
        </w:rPr>
        <w:t>Tf_idf_matrix = tfidf.fit_transform(freq_term_matrix)</w:t>
      </w:r>
    </w:p>
    <w:p w14:paraId="09EDB922" w14:textId="2A12AC57" w:rsidR="0098585D" w:rsidRPr="00694652" w:rsidRDefault="0098585D" w:rsidP="0098585D">
      <w:pPr>
        <w:rPr>
          <w:color w:val="A96EB6" w:themeColor="accent4"/>
        </w:rPr>
      </w:pPr>
      <w:r w:rsidRPr="00694652">
        <w:rPr>
          <w:color w:val="A96EB6" w:themeColor="accent4"/>
        </w:rPr>
        <w:t>Print(tf_idf_matrix)</w:t>
      </w:r>
    </w:p>
    <w:p w14:paraId="6B08DF47" w14:textId="48CBA378" w:rsidR="0098585D" w:rsidRDefault="0098585D" w:rsidP="0098585D">
      <w:r>
        <w:t>Here, with ‘Tfidftransformer’ we are computing word counts using ‘CountVectorizer’ and then computing the IDF values and after that the Tf-IDF scores. With ‘Tfidfvectorizer’ we can do all three steps at once.</w:t>
      </w:r>
    </w:p>
    <w:p w14:paraId="69FA7463" w14:textId="769981DE" w:rsidR="0098585D" w:rsidRDefault="0098585D" w:rsidP="0098585D">
      <w:r>
        <w:t>The code written above will provide with you a matrix representing your text. It will be a sparse matrix with a large number of elements in a Compressed Sparse Row format.</w:t>
      </w:r>
    </w:p>
    <w:p w14:paraId="3A04716E" w14:textId="43073046" w:rsidR="0098585D" w:rsidRDefault="0098585D" w:rsidP="0098585D">
      <w:r>
        <w:t>The most used vectorizers are:</w:t>
      </w:r>
    </w:p>
    <w:p w14:paraId="5780607A" w14:textId="77777777" w:rsidR="0098585D" w:rsidRDefault="0098585D" w:rsidP="0098585D">
      <w:r>
        <w:t>Count Vectorizer: The most straightforward one, it counts the number of times a token shows up in the document and uses this value as its weight.</w:t>
      </w:r>
    </w:p>
    <w:p w14:paraId="73020827" w14:textId="77777777" w:rsidR="0098585D" w:rsidRDefault="0098585D" w:rsidP="0098585D">
      <w:r>
        <w:t>Hash Vectorizer: This one is designed to be as memory efficient as possible. Instead of storing the tokens as strings, the vectorizer applies the hashing trick to encode them as numerical indexes. The downside of this method is that once vectorized, the features’ names can no longer be retrieved.</w:t>
      </w:r>
    </w:p>
    <w:p w14:paraId="2FFFA639" w14:textId="77777777" w:rsidR="0098585D" w:rsidRDefault="0098585D" w:rsidP="0098585D">
      <w:r>
        <w:t>TF-IDF Vectorizer: TF-IDF stands for “term frequency-inverse document frequency”, meaning the weight assigned to each token not only depends on its frequency in a document but also how recurrent that term is in the entire corpora. More on that here.</w:t>
      </w:r>
    </w:p>
    <w:p w14:paraId="7D989B51" w14:textId="77777777" w:rsidR="0098585D" w:rsidRDefault="0098585D" w:rsidP="0098585D"/>
    <w:p w14:paraId="628B5E9F" w14:textId="6A821121" w:rsidR="0098585D" w:rsidRDefault="0098585D" w:rsidP="0098585D">
      <w:r>
        <w:t xml:space="preserve"> </w:t>
      </w:r>
      <w:r w:rsidRPr="004217AC">
        <w:rPr>
          <w:b/>
          <w:bCs/>
          <w:u w:val="single"/>
        </w:rPr>
        <w:t>MODELING</w:t>
      </w:r>
    </w:p>
    <w:p w14:paraId="17B9DEB1" w14:textId="77777777" w:rsidR="0098585D" w:rsidRDefault="0098585D" w:rsidP="0098585D">
      <w:r>
        <w:t>After Vectorization, we split the data into test and train data.</w:t>
      </w:r>
    </w:p>
    <w:p w14:paraId="50A0F97A" w14:textId="77777777" w:rsidR="0098585D" w:rsidRDefault="0098585D" w:rsidP="0098585D"/>
    <w:p w14:paraId="4A8F9A9B" w14:textId="77777777" w:rsidR="0098585D" w:rsidRDefault="0098585D" w:rsidP="0098585D">
      <w:r>
        <w:t># Splitting the data into test data and train data</w:t>
      </w:r>
    </w:p>
    <w:p w14:paraId="022B0B9F" w14:textId="6DC30DC7" w:rsidR="0098585D" w:rsidRDefault="0098585D" w:rsidP="0098585D">
      <w:r>
        <w:t>X_train, x_test, y_train, y_test = train_test_split(tf_idf_matrix,y_df, random_state=0)</w:t>
      </w:r>
    </w:p>
    <w:p w14:paraId="48698809" w14:textId="77777777" w:rsidR="0098585D" w:rsidRDefault="0098585D" w:rsidP="0098585D">
      <w:r>
        <w:t>I fit four ML models to the data,</w:t>
      </w:r>
    </w:p>
    <w:p w14:paraId="1394A0BC" w14:textId="77777777" w:rsidR="0098585D" w:rsidRDefault="0098585D" w:rsidP="0098585D"/>
    <w:p w14:paraId="03FD7FF5" w14:textId="642F37B1" w:rsidR="0098585D" w:rsidRDefault="0098585D" w:rsidP="0098585D">
      <w:r>
        <w:t>Logistic Regression, Naïve-Bayes, Decision Tree, and Passive-Aggressive Classifier.</w:t>
      </w:r>
    </w:p>
    <w:p w14:paraId="2F229ECA" w14:textId="2B24E88E" w:rsidR="0098585D" w:rsidRDefault="0098585D" w:rsidP="0098585D">
      <w:r>
        <w:t>After that, predicted on the test set from the TfidfVectorizer and calculated the accuracy with accuracy_score() from sklearn. Metrics.</w:t>
      </w:r>
    </w:p>
    <w:p w14:paraId="5E327B7B" w14:textId="77777777" w:rsidR="0098585D" w:rsidRDefault="0098585D" w:rsidP="0098585D"/>
    <w:p w14:paraId="51B7FE31" w14:textId="07ED79D2" w:rsidR="0098585D" w:rsidRDefault="0098585D" w:rsidP="0098585D">
      <w:r w:rsidRPr="00D90218">
        <w:rPr>
          <w:b/>
          <w:bCs/>
          <w:u w:val="single"/>
        </w:rPr>
        <w:t>Logistic Regression</w:t>
      </w:r>
    </w:p>
    <w:p w14:paraId="1A9F75D8" w14:textId="77777777" w:rsidR="0098585D" w:rsidRPr="006D6899" w:rsidRDefault="0098585D" w:rsidP="0098585D">
      <w:pPr>
        <w:rPr>
          <w:color w:val="FF7A00" w:themeColor="accent1"/>
        </w:rPr>
      </w:pPr>
      <w:r w:rsidRPr="006D6899">
        <w:rPr>
          <w:color w:val="FF7A00" w:themeColor="accent1"/>
        </w:rPr>
        <w:t>#LOGISTIC REGRESSION</w:t>
      </w:r>
    </w:p>
    <w:p w14:paraId="7278A35A" w14:textId="77777777" w:rsidR="0098585D" w:rsidRPr="006D6899" w:rsidRDefault="0098585D" w:rsidP="0098585D">
      <w:pPr>
        <w:rPr>
          <w:color w:val="FF7A00" w:themeColor="accent1"/>
        </w:rPr>
      </w:pPr>
    </w:p>
    <w:p w14:paraId="191FA344" w14:textId="3BA32F30" w:rsidR="0098585D" w:rsidRPr="006D6899" w:rsidRDefault="0098585D" w:rsidP="0098585D">
      <w:pPr>
        <w:rPr>
          <w:color w:val="FF7A00" w:themeColor="accent1"/>
        </w:rPr>
      </w:pPr>
      <w:r w:rsidRPr="006D6899">
        <w:rPr>
          <w:color w:val="FF7A00" w:themeColor="accent1"/>
        </w:rPr>
        <w:t>From sklearn.linear_model import LogisticRegression</w:t>
      </w:r>
    </w:p>
    <w:p w14:paraId="6DC72D02" w14:textId="48C8DBFB" w:rsidR="0098585D" w:rsidRPr="006D6899" w:rsidRDefault="0098585D" w:rsidP="0098585D">
      <w:pPr>
        <w:rPr>
          <w:color w:val="FF7A00" w:themeColor="accent1"/>
        </w:rPr>
      </w:pPr>
      <w:r w:rsidRPr="006D6899">
        <w:rPr>
          <w:color w:val="FF7A00" w:themeColor="accent1"/>
        </w:rPr>
        <w:t>Logreg = LogisticRegression()</w:t>
      </w:r>
    </w:p>
    <w:p w14:paraId="0D16A69B" w14:textId="50D70A2D" w:rsidR="0098585D" w:rsidRPr="006D6899" w:rsidRDefault="0098585D" w:rsidP="0098585D">
      <w:pPr>
        <w:rPr>
          <w:color w:val="FF7A00" w:themeColor="accent1"/>
        </w:rPr>
      </w:pPr>
      <w:r w:rsidRPr="006D6899">
        <w:rPr>
          <w:color w:val="FF7A00" w:themeColor="accent1"/>
        </w:rPr>
        <w:t>Logreg.fit(x_train, y_train)</w:t>
      </w:r>
    </w:p>
    <w:p w14:paraId="39024BF8" w14:textId="77777777" w:rsidR="0098585D" w:rsidRPr="006D6899" w:rsidRDefault="0098585D" w:rsidP="0098585D">
      <w:pPr>
        <w:rPr>
          <w:color w:val="FF7A00" w:themeColor="accent1"/>
        </w:rPr>
      </w:pPr>
      <w:r w:rsidRPr="006D6899">
        <w:rPr>
          <w:color w:val="FF7A00" w:themeColor="accent1"/>
        </w:rPr>
        <w:t>Accuracy = logreg.score(x_test, y_test)</w:t>
      </w:r>
    </w:p>
    <w:p w14:paraId="282943C2" w14:textId="0AFB151D" w:rsidR="0098585D" w:rsidRDefault="0098585D" w:rsidP="0098585D">
      <w:pPr>
        <w:rPr>
          <w:color w:val="FF7A00" w:themeColor="accent1"/>
        </w:rPr>
      </w:pPr>
      <w:r w:rsidRPr="006D6899">
        <w:rPr>
          <w:color w:val="FF7A00" w:themeColor="accent1"/>
        </w:rPr>
        <w:t>Print(Accuracy*100)</w:t>
      </w:r>
    </w:p>
    <w:p w14:paraId="382A26D0" w14:textId="7D21AC05" w:rsidR="00063FCD" w:rsidRPr="00063FCD" w:rsidRDefault="00063FCD" w:rsidP="0098585D">
      <w:pPr>
        <w:rPr>
          <w:b/>
          <w:bCs/>
          <w:color w:val="000000" w:themeColor="text1"/>
          <w:u w:val="single"/>
        </w:rPr>
      </w:pPr>
      <w:r w:rsidRPr="00063FCD">
        <w:rPr>
          <w:b/>
          <w:bCs/>
          <w:color w:val="000000" w:themeColor="text1"/>
          <w:u w:val="single"/>
        </w:rPr>
        <w:t>OUTPUT</w:t>
      </w:r>
      <w:r w:rsidRPr="00063FCD">
        <w:rPr>
          <w:b/>
          <w:bCs/>
          <w:color w:val="FF7A00" w:themeColor="accent1"/>
          <w:u w:val="single"/>
        </w:rPr>
        <w:t xml:space="preserve"> </w:t>
      </w:r>
    </w:p>
    <w:p w14:paraId="52193B13" w14:textId="77777777" w:rsidR="0098585D" w:rsidRPr="00063FCD" w:rsidRDefault="0098585D" w:rsidP="0098585D">
      <w:pPr>
        <w:rPr>
          <w:color w:val="A96EB6" w:themeColor="accent4"/>
        </w:rPr>
      </w:pPr>
      <w:r w:rsidRPr="00063FCD">
        <w:rPr>
          <w:color w:val="A96EB6" w:themeColor="accent4"/>
        </w:rPr>
        <w:t>Accuracy: 91.73%</w:t>
      </w:r>
    </w:p>
    <w:p w14:paraId="2CFC1A53" w14:textId="77777777" w:rsidR="0098585D" w:rsidRDefault="0098585D" w:rsidP="0098585D"/>
    <w:p w14:paraId="5E8AB47F" w14:textId="1AD80365" w:rsidR="0098585D" w:rsidRPr="00A428E7" w:rsidRDefault="0098585D" w:rsidP="0098585D">
      <w:pPr>
        <w:rPr>
          <w:b/>
          <w:bCs/>
          <w:u w:val="single"/>
        </w:rPr>
      </w:pPr>
      <w:r>
        <w:t xml:space="preserve"> </w:t>
      </w:r>
      <w:r w:rsidRPr="00A428E7">
        <w:rPr>
          <w:b/>
          <w:bCs/>
          <w:u w:val="single"/>
        </w:rPr>
        <w:t>Naïve-Bayes</w:t>
      </w:r>
    </w:p>
    <w:p w14:paraId="0A3B5DE2" w14:textId="77777777" w:rsidR="0098585D" w:rsidRPr="00D90218" w:rsidRDefault="0098585D" w:rsidP="0098585D">
      <w:pPr>
        <w:rPr>
          <w:b/>
          <w:bCs/>
        </w:rPr>
      </w:pPr>
      <w:r w:rsidRPr="00D90218">
        <w:rPr>
          <w:b/>
          <w:bCs/>
        </w:rPr>
        <w:t>#NAIVE BAYES</w:t>
      </w:r>
    </w:p>
    <w:p w14:paraId="228D503D" w14:textId="77777777" w:rsidR="0098585D" w:rsidRDefault="0098585D" w:rsidP="0098585D"/>
    <w:p w14:paraId="224C0349" w14:textId="282FC358" w:rsidR="0098585D" w:rsidRPr="00F40D99" w:rsidRDefault="0098585D" w:rsidP="0098585D">
      <w:pPr>
        <w:rPr>
          <w:color w:val="F89A4A" w:themeColor="accent5"/>
        </w:rPr>
      </w:pPr>
      <w:r w:rsidRPr="00F40D99">
        <w:rPr>
          <w:color w:val="F89A4A" w:themeColor="accent5"/>
        </w:rPr>
        <w:t>From sklearn.naive_bayes import MultinomialNB</w:t>
      </w:r>
    </w:p>
    <w:p w14:paraId="5926DA2A" w14:textId="77777777" w:rsidR="0098585D" w:rsidRPr="00F40D99" w:rsidRDefault="0098585D" w:rsidP="0098585D">
      <w:pPr>
        <w:rPr>
          <w:color w:val="F89A4A" w:themeColor="accent5"/>
        </w:rPr>
      </w:pPr>
      <w:r w:rsidRPr="00F40D99">
        <w:rPr>
          <w:color w:val="F89A4A" w:themeColor="accent5"/>
        </w:rPr>
        <w:t>NB = MultinomialNB()</w:t>
      </w:r>
    </w:p>
    <w:p w14:paraId="428C6482" w14:textId="77777777" w:rsidR="0098585D" w:rsidRPr="00F40D99" w:rsidRDefault="0098585D" w:rsidP="0098585D">
      <w:pPr>
        <w:rPr>
          <w:color w:val="F89A4A" w:themeColor="accent5"/>
        </w:rPr>
      </w:pPr>
      <w:r w:rsidRPr="00F40D99">
        <w:rPr>
          <w:color w:val="F89A4A" w:themeColor="accent5"/>
        </w:rPr>
        <w:t>NB.fit(x_train, y_train)</w:t>
      </w:r>
    </w:p>
    <w:p w14:paraId="1EF8B49B" w14:textId="77777777" w:rsidR="0098585D" w:rsidRPr="00F40D99" w:rsidRDefault="0098585D" w:rsidP="0098585D">
      <w:pPr>
        <w:rPr>
          <w:color w:val="F89A4A" w:themeColor="accent5"/>
        </w:rPr>
      </w:pPr>
      <w:r w:rsidRPr="00F40D99">
        <w:rPr>
          <w:color w:val="F89A4A" w:themeColor="accent5"/>
        </w:rPr>
        <w:t>Accuracy = NB.score(x_test, y_test)</w:t>
      </w:r>
    </w:p>
    <w:p w14:paraId="46356EEE" w14:textId="1DCD3E1E" w:rsidR="0098585D" w:rsidRDefault="0098585D" w:rsidP="0098585D">
      <w:pPr>
        <w:rPr>
          <w:color w:val="F89A4A" w:themeColor="accent5"/>
        </w:rPr>
      </w:pPr>
      <w:r w:rsidRPr="00F40D99">
        <w:rPr>
          <w:color w:val="F89A4A" w:themeColor="accent5"/>
        </w:rPr>
        <w:t>Print(Accuracy*100)</w:t>
      </w:r>
    </w:p>
    <w:p w14:paraId="6D2881CC" w14:textId="1A596029" w:rsidR="00F40D99" w:rsidRPr="00F40D99" w:rsidRDefault="00F40D99" w:rsidP="0098585D">
      <w:pPr>
        <w:rPr>
          <w:b/>
          <w:bCs/>
          <w:color w:val="F89A4A" w:themeColor="accent5"/>
          <w:u w:val="single"/>
        </w:rPr>
      </w:pPr>
      <w:r>
        <w:rPr>
          <w:color w:val="F89A4A" w:themeColor="accent5"/>
        </w:rPr>
        <w:t xml:space="preserve"> </w:t>
      </w:r>
      <w:r w:rsidRPr="00F40D99">
        <w:rPr>
          <w:b/>
          <w:bCs/>
          <w:color w:val="000000" w:themeColor="text1"/>
          <w:u w:val="single"/>
        </w:rPr>
        <w:t>OUTPUT</w:t>
      </w:r>
      <w:r w:rsidRPr="00F40D99">
        <w:rPr>
          <w:b/>
          <w:bCs/>
          <w:color w:val="F89A4A" w:themeColor="accent5"/>
          <w:u w:val="single"/>
        </w:rPr>
        <w:t xml:space="preserve"> </w:t>
      </w:r>
    </w:p>
    <w:p w14:paraId="0AED8B63" w14:textId="77777777" w:rsidR="0098585D" w:rsidRPr="006D6899" w:rsidRDefault="0098585D" w:rsidP="0098585D">
      <w:pPr>
        <w:rPr>
          <w:color w:val="A96EB6" w:themeColor="accent4"/>
        </w:rPr>
      </w:pPr>
      <w:r w:rsidRPr="006D6899">
        <w:rPr>
          <w:color w:val="A96EB6" w:themeColor="accent4"/>
        </w:rPr>
        <w:t>Accuracy: 82.32 %</w:t>
      </w:r>
    </w:p>
    <w:p w14:paraId="56091028" w14:textId="77777777" w:rsidR="0098585D" w:rsidRDefault="0098585D" w:rsidP="0098585D"/>
    <w:p w14:paraId="34BDBB67" w14:textId="062517FC" w:rsidR="0098585D" w:rsidRPr="000C7919" w:rsidRDefault="0098585D" w:rsidP="0098585D">
      <w:pPr>
        <w:rPr>
          <w:b/>
          <w:bCs/>
          <w:u w:val="single"/>
        </w:rPr>
      </w:pPr>
      <w:r>
        <w:t xml:space="preserve"> </w:t>
      </w:r>
      <w:r w:rsidRPr="000C7919">
        <w:rPr>
          <w:b/>
          <w:bCs/>
          <w:u w:val="single"/>
        </w:rPr>
        <w:t>Decision Tree</w:t>
      </w:r>
    </w:p>
    <w:p w14:paraId="6DCB3555" w14:textId="77777777" w:rsidR="0098585D" w:rsidRPr="00D90218" w:rsidRDefault="0098585D" w:rsidP="0098585D">
      <w:pPr>
        <w:rPr>
          <w:b/>
          <w:bCs/>
        </w:rPr>
      </w:pPr>
      <w:r w:rsidRPr="00D90218">
        <w:rPr>
          <w:b/>
          <w:bCs/>
        </w:rPr>
        <w:t># DECISION TREE</w:t>
      </w:r>
    </w:p>
    <w:p w14:paraId="27C9F2B2" w14:textId="77777777" w:rsidR="0098585D" w:rsidRDefault="0098585D" w:rsidP="0098585D"/>
    <w:p w14:paraId="09705109" w14:textId="2CB7CC4A" w:rsidR="0098585D" w:rsidRPr="00A6269D" w:rsidRDefault="0098585D" w:rsidP="0098585D">
      <w:pPr>
        <w:rPr>
          <w:color w:val="FF6275" w:themeColor="accent2"/>
        </w:rPr>
      </w:pPr>
      <w:r w:rsidRPr="00A6269D">
        <w:rPr>
          <w:color w:val="FF6275" w:themeColor="accent2"/>
        </w:rPr>
        <w:t>From sklearn.tree import DecisionTreeClassifier</w:t>
      </w:r>
    </w:p>
    <w:p w14:paraId="34E18CDA" w14:textId="011875E3" w:rsidR="0098585D" w:rsidRPr="00A6269D" w:rsidRDefault="0098585D" w:rsidP="0098585D">
      <w:pPr>
        <w:rPr>
          <w:color w:val="FF6275" w:themeColor="accent2"/>
        </w:rPr>
      </w:pPr>
      <w:r w:rsidRPr="00A6269D">
        <w:rPr>
          <w:color w:val="FF6275" w:themeColor="accent2"/>
        </w:rPr>
        <w:t>Clf = DecisionTreeClassifier()</w:t>
      </w:r>
    </w:p>
    <w:p w14:paraId="4BE56514" w14:textId="1CBDABB2" w:rsidR="0098585D" w:rsidRPr="00A6269D" w:rsidRDefault="0098585D" w:rsidP="0098585D">
      <w:pPr>
        <w:rPr>
          <w:color w:val="FF6275" w:themeColor="accent2"/>
        </w:rPr>
      </w:pPr>
      <w:r w:rsidRPr="00A6269D">
        <w:rPr>
          <w:color w:val="FF6275" w:themeColor="accent2"/>
        </w:rPr>
        <w:t>Clf.fit(x_train, y_train)</w:t>
      </w:r>
    </w:p>
    <w:p w14:paraId="3A63A0F5" w14:textId="77777777" w:rsidR="0098585D" w:rsidRPr="00A6269D" w:rsidRDefault="0098585D" w:rsidP="0098585D">
      <w:pPr>
        <w:rPr>
          <w:color w:val="FF6275" w:themeColor="accent2"/>
        </w:rPr>
      </w:pPr>
      <w:r w:rsidRPr="00A6269D">
        <w:rPr>
          <w:color w:val="FF6275" w:themeColor="accent2"/>
        </w:rPr>
        <w:t>Accuracy = clf.score(x_test, y_test)</w:t>
      </w:r>
    </w:p>
    <w:p w14:paraId="1B22B80A" w14:textId="01218348" w:rsidR="0098585D" w:rsidRDefault="0098585D" w:rsidP="0098585D">
      <w:pPr>
        <w:rPr>
          <w:color w:val="FF6275" w:themeColor="accent2"/>
        </w:rPr>
      </w:pPr>
      <w:r w:rsidRPr="00A6269D">
        <w:rPr>
          <w:color w:val="FF6275" w:themeColor="accent2"/>
        </w:rPr>
        <w:t>Print(Accuracy*100)</w:t>
      </w:r>
    </w:p>
    <w:p w14:paraId="571CB8C4" w14:textId="76A950F6" w:rsidR="00A6269D" w:rsidRPr="00A6269D" w:rsidRDefault="00A6269D" w:rsidP="0098585D">
      <w:pPr>
        <w:rPr>
          <w:b/>
          <w:bCs/>
          <w:color w:val="000000" w:themeColor="text1"/>
          <w:u w:val="single"/>
        </w:rPr>
      </w:pPr>
      <w:r w:rsidRPr="00A6269D">
        <w:rPr>
          <w:b/>
          <w:bCs/>
          <w:color w:val="000000" w:themeColor="text1"/>
          <w:u w:val="single"/>
        </w:rPr>
        <w:t>OUTPUT</w:t>
      </w:r>
    </w:p>
    <w:p w14:paraId="1DFB13BA" w14:textId="77777777" w:rsidR="0098585D" w:rsidRPr="00A6269D" w:rsidRDefault="0098585D" w:rsidP="0098585D">
      <w:pPr>
        <w:rPr>
          <w:color w:val="A96EB6" w:themeColor="accent4"/>
        </w:rPr>
      </w:pPr>
      <w:r w:rsidRPr="00A6269D">
        <w:rPr>
          <w:color w:val="A96EB6" w:themeColor="accent4"/>
        </w:rPr>
        <w:t>Accuracy: 80.49%</w:t>
      </w:r>
    </w:p>
    <w:p w14:paraId="443093F9" w14:textId="77777777" w:rsidR="0098585D" w:rsidRDefault="0098585D" w:rsidP="0098585D"/>
    <w:p w14:paraId="16A9834A" w14:textId="5815C270" w:rsidR="0098585D" w:rsidRPr="000C7919" w:rsidRDefault="0098585D" w:rsidP="0098585D">
      <w:pPr>
        <w:rPr>
          <w:b/>
          <w:bCs/>
          <w:u w:val="single"/>
        </w:rPr>
      </w:pPr>
      <w:r w:rsidRPr="000C7919">
        <w:rPr>
          <w:b/>
          <w:bCs/>
          <w:u w:val="single"/>
        </w:rPr>
        <w:t>Passive-Aggressive Classifier</w:t>
      </w:r>
    </w:p>
    <w:p w14:paraId="001E5A78" w14:textId="4A8F0BA1" w:rsidR="0098585D" w:rsidRDefault="0098585D" w:rsidP="0098585D">
      <w:r>
        <w:t>Passive Aggressive is considered algorithms that perform online learning (with for example Twitter data). Their characteristic Is that they remain passive when dealing with an outcome that has been correctly classified, and become aggressive when a miscalculation takes place, thus constantly self-updating and adjusting.</w:t>
      </w:r>
    </w:p>
    <w:p w14:paraId="278163FE" w14:textId="77777777" w:rsidR="0098585D" w:rsidRDefault="0098585D" w:rsidP="0098585D"/>
    <w:p w14:paraId="29E5DC2C" w14:textId="77777777" w:rsidR="0098585D" w:rsidRPr="00DB07D7" w:rsidRDefault="0098585D" w:rsidP="0098585D">
      <w:pPr>
        <w:rPr>
          <w:b/>
          <w:bCs/>
          <w:u w:val="single"/>
        </w:rPr>
      </w:pPr>
      <w:r w:rsidRPr="00DB07D7">
        <w:rPr>
          <w:b/>
          <w:bCs/>
          <w:u w:val="single"/>
        </w:rPr>
        <w:t># PASSIVE-AGGRESSIVE CLASSIFIER</w:t>
      </w:r>
    </w:p>
    <w:p w14:paraId="723C3E20" w14:textId="77777777" w:rsidR="0098585D" w:rsidRDefault="0098585D" w:rsidP="0098585D"/>
    <w:p w14:paraId="0C285008" w14:textId="4CE53647" w:rsidR="0098585D" w:rsidRPr="000D148E" w:rsidRDefault="0098585D" w:rsidP="0098585D">
      <w:pPr>
        <w:rPr>
          <w:color w:val="9CC346" w:themeColor="accent3"/>
        </w:rPr>
      </w:pPr>
      <w:r w:rsidRPr="000D148E">
        <w:rPr>
          <w:color w:val="9CC346" w:themeColor="accent3"/>
        </w:rPr>
        <w:t>From sklearn.metrics import accuracy_score</w:t>
      </w:r>
    </w:p>
    <w:p w14:paraId="019306DF" w14:textId="5113F2E7" w:rsidR="0098585D" w:rsidRPr="000D148E" w:rsidRDefault="0098585D" w:rsidP="0098585D">
      <w:pPr>
        <w:rPr>
          <w:color w:val="9CC346" w:themeColor="accent3"/>
        </w:rPr>
      </w:pPr>
      <w:r w:rsidRPr="000D148E">
        <w:rPr>
          <w:color w:val="9CC346" w:themeColor="accent3"/>
        </w:rPr>
        <w:t>From sklearn.linear_model import PassiveAggressiveClassifier</w:t>
      </w:r>
    </w:p>
    <w:p w14:paraId="007B42D3" w14:textId="79EEC3EB" w:rsidR="0098585D" w:rsidRPr="000D148E" w:rsidRDefault="0098585D" w:rsidP="0098585D">
      <w:pPr>
        <w:rPr>
          <w:color w:val="9CC346" w:themeColor="accent3"/>
        </w:rPr>
      </w:pPr>
      <w:r w:rsidRPr="000D148E">
        <w:rPr>
          <w:color w:val="9CC346" w:themeColor="accent3"/>
        </w:rPr>
        <w:t xml:space="preserve">  Pac=PassiveAggressiveClassifier(max_iter=50)</w:t>
      </w:r>
    </w:p>
    <w:p w14:paraId="13BF59C5" w14:textId="2195824B" w:rsidR="0098585D" w:rsidRPr="000D148E" w:rsidRDefault="0098585D" w:rsidP="0098585D">
      <w:pPr>
        <w:rPr>
          <w:color w:val="9CC346" w:themeColor="accent3"/>
        </w:rPr>
      </w:pPr>
      <w:r w:rsidRPr="000D148E">
        <w:rPr>
          <w:color w:val="9CC346" w:themeColor="accent3"/>
        </w:rPr>
        <w:t xml:space="preserve"> Pac.fit(x_train,y_train)</w:t>
      </w:r>
    </w:p>
    <w:p w14:paraId="2EE393A0" w14:textId="77777777" w:rsidR="0098585D" w:rsidRPr="000D148E" w:rsidRDefault="0098585D" w:rsidP="0098585D">
      <w:pPr>
        <w:rPr>
          <w:color w:val="9CC346" w:themeColor="accent3"/>
        </w:rPr>
      </w:pPr>
      <w:r w:rsidRPr="000D148E">
        <w:rPr>
          <w:color w:val="9CC346" w:themeColor="accent3"/>
        </w:rPr>
        <w:t xml:space="preserve"> #Predict on the test set and calculate accuracy</w:t>
      </w:r>
    </w:p>
    <w:p w14:paraId="6BA31D07" w14:textId="3E3C685A" w:rsidR="0098585D" w:rsidRPr="000D148E" w:rsidRDefault="0098585D" w:rsidP="0098585D">
      <w:pPr>
        <w:rPr>
          <w:color w:val="9CC346" w:themeColor="accent3"/>
        </w:rPr>
      </w:pPr>
      <w:r w:rsidRPr="000D148E">
        <w:rPr>
          <w:color w:val="9CC346" w:themeColor="accent3"/>
        </w:rPr>
        <w:t>Y_pred=pac.predict(x_test)</w:t>
      </w:r>
    </w:p>
    <w:p w14:paraId="6B9D8B11" w14:textId="6BFF702E" w:rsidR="0098585D" w:rsidRPr="000D148E" w:rsidRDefault="0098585D" w:rsidP="0098585D">
      <w:pPr>
        <w:rPr>
          <w:color w:val="9CC346" w:themeColor="accent3"/>
        </w:rPr>
      </w:pPr>
      <w:r w:rsidRPr="000D148E">
        <w:rPr>
          <w:color w:val="9CC346" w:themeColor="accent3"/>
        </w:rPr>
        <w:t>Score=accuracy_score(y_test,y_pred)</w:t>
      </w:r>
    </w:p>
    <w:p w14:paraId="15ECF474" w14:textId="4CE861CF" w:rsidR="0098585D" w:rsidRPr="000D148E" w:rsidRDefault="0098585D" w:rsidP="0098585D">
      <w:pPr>
        <w:rPr>
          <w:color w:val="9CC346" w:themeColor="accent3"/>
        </w:rPr>
      </w:pPr>
      <w:r w:rsidRPr="000D148E">
        <w:rPr>
          <w:color w:val="9CC346" w:themeColor="accent3"/>
        </w:rPr>
        <w:t xml:space="preserve"> Print(f’Accuracy: {round(score*100,2)}%’)</w:t>
      </w:r>
    </w:p>
    <w:p w14:paraId="3E6AC18F" w14:textId="77777777" w:rsidR="0098585D" w:rsidRPr="00A428E7" w:rsidRDefault="0098585D" w:rsidP="0098585D">
      <w:pPr>
        <w:rPr>
          <w:b/>
          <w:bCs/>
          <w:color w:val="FF6275" w:themeColor="accent2"/>
        </w:rPr>
      </w:pPr>
      <w:r w:rsidRPr="00E716C0">
        <w:rPr>
          <w:b/>
          <w:bCs/>
          <w:color w:val="FF6275" w:themeColor="accent2"/>
          <w:u w:val="single"/>
        </w:rPr>
        <w:t>Output</w:t>
      </w:r>
      <w:r w:rsidRPr="00A428E7">
        <w:rPr>
          <w:b/>
          <w:bCs/>
          <w:color w:val="FF6275" w:themeColor="accent2"/>
        </w:rPr>
        <w:t>:</w:t>
      </w:r>
    </w:p>
    <w:p w14:paraId="2090665D" w14:textId="77777777" w:rsidR="0098585D" w:rsidRDefault="0098585D" w:rsidP="0098585D"/>
    <w:p w14:paraId="5EB3C856" w14:textId="77777777" w:rsidR="0098585D" w:rsidRPr="00B01787" w:rsidRDefault="0098585D" w:rsidP="0098585D">
      <w:pPr>
        <w:rPr>
          <w:color w:val="A96EB6" w:themeColor="accent4"/>
        </w:rPr>
      </w:pPr>
      <w:r w:rsidRPr="00B01787">
        <w:rPr>
          <w:color w:val="A96EB6" w:themeColor="accent4"/>
        </w:rPr>
        <w:t>Accuracy: 93.12%</w:t>
      </w:r>
    </w:p>
    <w:p w14:paraId="3219812E" w14:textId="77777777" w:rsidR="0098585D" w:rsidRDefault="0098585D" w:rsidP="0098585D"/>
    <w:p w14:paraId="177D97CE" w14:textId="09FD2987" w:rsidR="0098585D" w:rsidRPr="005D40D1" w:rsidRDefault="0098585D" w:rsidP="005D40D1">
      <w:pPr>
        <w:ind w:left="360"/>
        <w:rPr>
          <w:b/>
          <w:bCs/>
          <w:u w:val="single"/>
        </w:rPr>
      </w:pPr>
      <w:r w:rsidRPr="005D40D1">
        <w:rPr>
          <w:b/>
          <w:bCs/>
          <w:u w:val="single"/>
        </w:rPr>
        <w:t>CONCLUSION</w:t>
      </w:r>
    </w:p>
    <w:p w14:paraId="4835885C" w14:textId="77777777" w:rsidR="0098585D" w:rsidRDefault="0098585D" w:rsidP="0098585D">
      <w:r>
        <w:t>The passive-aggressive classifier performed the best here and gave an accuracy of 93.12%.</w:t>
      </w:r>
    </w:p>
    <w:p w14:paraId="48BD190C" w14:textId="77777777" w:rsidR="0098585D" w:rsidRDefault="0098585D" w:rsidP="0098585D"/>
    <w:p w14:paraId="1976C338" w14:textId="77777777" w:rsidR="0098585D" w:rsidRDefault="0098585D" w:rsidP="0098585D">
      <w:r>
        <w:t>We can print a confusion matrix to gain insight into the number of false and true negatives and positives</w:t>
      </w:r>
    </w:p>
    <w:p w14:paraId="7C2BF75C" w14:textId="77777777" w:rsidR="0098585D" w:rsidRDefault="0098585D" w:rsidP="0098585D"/>
    <w:p w14:paraId="3DBD7138" w14:textId="77777777" w:rsidR="0098585D" w:rsidRDefault="0098585D" w:rsidP="0098585D">
      <w:r>
        <w:t>Fake news detection techniques can be divided into those based on style and those based on content, or fact-checking. Too often it is assumed that bad style (bad spelling, bad punctuation, limited vocabulary, using terms of abuse, ungrammaticality, etc.) is a safe indicator of fake news.</w:t>
      </w:r>
    </w:p>
    <w:p w14:paraId="27AD414B" w14:textId="77777777" w:rsidR="0098585D" w:rsidRDefault="0098585D" w:rsidP="0098585D"/>
    <w:p w14:paraId="3CAEACD1" w14:textId="77777777" w:rsidR="0098585D" w:rsidRDefault="0098585D" w:rsidP="0098585D">
      <w:r>
        <w:t>More than ever, this is a case where the machine’s opinion must be backed up by clear and fully verifiable indications for the basis of its decision, in terms of the facts checked and the authority by which the truth of each fact was determined.</w:t>
      </w:r>
    </w:p>
    <w:p w14:paraId="1428AE36" w14:textId="77777777" w:rsidR="0098585D" w:rsidRDefault="0098585D" w:rsidP="0098585D"/>
    <w:p w14:paraId="77B010C0" w14:textId="77777777" w:rsidR="0098585D" w:rsidRDefault="0098585D" w:rsidP="0098585D">
      <w:r>
        <w:t>Collecting the data once isn’t going to cut it given how quickly information spreads in today’s connected world and the number of articles being churned out.</w:t>
      </w:r>
    </w:p>
    <w:p w14:paraId="387F8C5D" w14:textId="77777777" w:rsidR="0098585D" w:rsidRDefault="0098585D" w:rsidP="0098585D"/>
    <w:p w14:paraId="103893F2" w14:textId="0FD92D1E" w:rsidR="0098585D" w:rsidRDefault="0098585D" w:rsidP="0098585D"/>
    <w:p w14:paraId="65905B51" w14:textId="77777777" w:rsidR="0098585D" w:rsidRDefault="0098585D" w:rsidP="0098585D"/>
    <w:p w14:paraId="613387DF" w14:textId="1E017E35" w:rsidR="0098585D" w:rsidRDefault="0098585D" w:rsidP="0098585D"/>
    <w:p w14:paraId="10F05B3E" w14:textId="77777777" w:rsidR="0098585D" w:rsidRDefault="0098585D" w:rsidP="0098585D"/>
    <w:p w14:paraId="6C68F5A1" w14:textId="5B09F3A5" w:rsidR="0098585D" w:rsidRDefault="0098585D" w:rsidP="0098585D"/>
    <w:p w14:paraId="11A41D7F" w14:textId="77777777" w:rsidR="0098585D" w:rsidRDefault="0098585D" w:rsidP="0098585D"/>
    <w:p w14:paraId="479F3ABE" w14:textId="151D6579" w:rsidR="0098585D" w:rsidRDefault="0098585D" w:rsidP="0098585D"/>
    <w:p w14:paraId="63E769BF" w14:textId="1D042A19" w:rsidR="0098585D" w:rsidRPr="0098585D" w:rsidRDefault="0098585D" w:rsidP="0098585D"/>
    <w:p w14:paraId="682E2392" w14:textId="261C11A0" w:rsidR="003E0F86" w:rsidRDefault="003E0F86" w:rsidP="0098585D">
      <w:pPr>
        <w:pStyle w:val="Heading1"/>
      </w:pPr>
    </w:p>
    <w:sectPr w:rsidR="003E0F86">
      <w:footerReference w:type="default" r:id="rId7"/>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B66A3" w14:textId="77777777" w:rsidR="00320B36" w:rsidRDefault="00320B36">
      <w:pPr>
        <w:spacing w:after="0" w:line="240" w:lineRule="auto"/>
      </w:pPr>
      <w:r>
        <w:separator/>
      </w:r>
    </w:p>
  </w:endnote>
  <w:endnote w:type="continuationSeparator" w:id="0">
    <w:p w14:paraId="3F7FCEDD" w14:textId="77777777" w:rsidR="00320B36" w:rsidRDefault="00320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33855002" w14:textId="77777777" w:rsidR="003E0F86" w:rsidRDefault="000C7D22">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00FF8" w14:textId="77777777" w:rsidR="00320B36" w:rsidRDefault="00320B36">
      <w:pPr>
        <w:spacing w:after="0" w:line="240" w:lineRule="auto"/>
      </w:pPr>
      <w:r>
        <w:separator/>
      </w:r>
    </w:p>
  </w:footnote>
  <w:footnote w:type="continuationSeparator" w:id="0">
    <w:p w14:paraId="36CC14AC" w14:textId="77777777" w:rsidR="00320B36" w:rsidRDefault="00320B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6504A"/>
    <w:multiLevelType w:val="hybridMultilevel"/>
    <w:tmpl w:val="9B4650A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4E5194"/>
    <w:multiLevelType w:val="hybridMultilevel"/>
    <w:tmpl w:val="7BDAD45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990742">
    <w:abstractNumId w:val="8"/>
  </w:num>
  <w:num w:numId="2" w16cid:durableId="807865546">
    <w:abstractNumId w:val="8"/>
  </w:num>
  <w:num w:numId="3" w16cid:durableId="1722289301">
    <w:abstractNumId w:val="9"/>
  </w:num>
  <w:num w:numId="4" w16cid:durableId="952442564">
    <w:abstractNumId w:val="8"/>
    <w:lvlOverride w:ilvl="0">
      <w:lvl w:ilvl="0">
        <w:start w:val="1"/>
        <w:numFmt w:val="decimal"/>
        <w:lvlText w:val="%1."/>
        <w:lvlJc w:val="left"/>
        <w:pPr>
          <w:tabs>
            <w:tab w:val="num" w:pos="1080"/>
          </w:tabs>
          <w:ind w:left="1080" w:hanging="360"/>
        </w:pPr>
        <w:rPr>
          <w:rFonts w:hint="default"/>
        </w:rPr>
      </w:lvl>
    </w:lvlOverride>
  </w:num>
  <w:num w:numId="5" w16cid:durableId="815806896">
    <w:abstractNumId w:val="11"/>
  </w:num>
  <w:num w:numId="6" w16cid:durableId="1187790392">
    <w:abstractNumId w:val="7"/>
  </w:num>
  <w:num w:numId="7" w16cid:durableId="1607738800">
    <w:abstractNumId w:val="6"/>
  </w:num>
  <w:num w:numId="8" w16cid:durableId="1083376912">
    <w:abstractNumId w:val="5"/>
  </w:num>
  <w:num w:numId="9" w16cid:durableId="617756335">
    <w:abstractNumId w:val="4"/>
  </w:num>
  <w:num w:numId="10" w16cid:durableId="1825317213">
    <w:abstractNumId w:val="3"/>
  </w:num>
  <w:num w:numId="11" w16cid:durableId="264077120">
    <w:abstractNumId w:val="2"/>
  </w:num>
  <w:num w:numId="12" w16cid:durableId="1082683244">
    <w:abstractNumId w:val="1"/>
  </w:num>
  <w:num w:numId="13" w16cid:durableId="1416435596">
    <w:abstractNumId w:val="0"/>
  </w:num>
  <w:num w:numId="14" w16cid:durableId="1224683246">
    <w:abstractNumId w:val="8"/>
    <w:lvlOverride w:ilvl="0">
      <w:startOverride w:val="1"/>
    </w:lvlOverride>
  </w:num>
  <w:num w:numId="15" w16cid:durableId="271858888">
    <w:abstractNumId w:val="8"/>
  </w:num>
  <w:num w:numId="16" w16cid:durableId="1154029382">
    <w:abstractNumId w:val="13"/>
  </w:num>
  <w:num w:numId="17" w16cid:durableId="2010593105">
    <w:abstractNumId w:val="10"/>
  </w:num>
  <w:num w:numId="18" w16cid:durableId="17950517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attachedTemplate r:id="rId1"/>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B36"/>
    <w:rsid w:val="00063FCD"/>
    <w:rsid w:val="000C7919"/>
    <w:rsid w:val="000D148E"/>
    <w:rsid w:val="00216D5D"/>
    <w:rsid w:val="002347DE"/>
    <w:rsid w:val="002672E3"/>
    <w:rsid w:val="00306C45"/>
    <w:rsid w:val="00320B36"/>
    <w:rsid w:val="00332607"/>
    <w:rsid w:val="003E0F86"/>
    <w:rsid w:val="004217AC"/>
    <w:rsid w:val="005D40D1"/>
    <w:rsid w:val="00684242"/>
    <w:rsid w:val="00694652"/>
    <w:rsid w:val="006D6899"/>
    <w:rsid w:val="007044E7"/>
    <w:rsid w:val="007A5F4F"/>
    <w:rsid w:val="00804D11"/>
    <w:rsid w:val="00840AC5"/>
    <w:rsid w:val="008B4FC9"/>
    <w:rsid w:val="008F5C90"/>
    <w:rsid w:val="00941F19"/>
    <w:rsid w:val="00952938"/>
    <w:rsid w:val="009736DE"/>
    <w:rsid w:val="0098585D"/>
    <w:rsid w:val="00A0768F"/>
    <w:rsid w:val="00A428E7"/>
    <w:rsid w:val="00A562CE"/>
    <w:rsid w:val="00A6269D"/>
    <w:rsid w:val="00AB2B8B"/>
    <w:rsid w:val="00B01787"/>
    <w:rsid w:val="00B47714"/>
    <w:rsid w:val="00B97FF0"/>
    <w:rsid w:val="00BF6C96"/>
    <w:rsid w:val="00C05A43"/>
    <w:rsid w:val="00C558F9"/>
    <w:rsid w:val="00CB32AA"/>
    <w:rsid w:val="00D776AF"/>
    <w:rsid w:val="00D90218"/>
    <w:rsid w:val="00DB07D7"/>
    <w:rsid w:val="00DE1264"/>
    <w:rsid w:val="00DE6735"/>
    <w:rsid w:val="00E4176F"/>
    <w:rsid w:val="00E628E8"/>
    <w:rsid w:val="00E716C0"/>
    <w:rsid w:val="00EB1EF3"/>
    <w:rsid w:val="00F40D99"/>
    <w:rsid w:val="00FB2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0F4379"/>
  <w15:chartTrackingRefBased/>
  <w15:docId w15:val="{B7E3755C-B49C-6842-8036-73596534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985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818D89C8-49BD-6B48-9A68-E0B092EEEA1E%7dtf50002001.dotx" TargetMode="External" /></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{818D89C8-49BD-6B48-9A68-E0B092EEEA1E}tf50002001.dotx</Template>
  <TotalTime>0</TotalTime>
  <Pages>1</Pages>
  <Words>1704</Words>
  <Characters>9718</Characters>
  <Application>Microsoft Office Word</Application>
  <DocSecurity>0</DocSecurity>
  <Lines>80</Lines>
  <Paragraphs>22</Paragraphs>
  <ScaleCrop>false</ScaleCrop>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velmurugank041981@gmail.com</dc:creator>
  <cp:keywords/>
  <dc:description/>
  <cp:lastModifiedBy>velmurugank041981@gmail.com</cp:lastModifiedBy>
  <cp:revision>2</cp:revision>
  <dcterms:created xsi:type="dcterms:W3CDTF">2023-10-26T04:42:00Z</dcterms:created>
  <dcterms:modified xsi:type="dcterms:W3CDTF">2023-10-26T04:42:00Z</dcterms:modified>
</cp:coreProperties>
</file>